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4"/>
        <w:tblpPr w:leftFromText="180" w:rightFromText="180" w:vertAnchor="text" w:horzAnchor="page" w:tblpX="1935" w:tblpY="415"/>
        <w:tblOverlap w:val="never"/>
        <w:tblW w:w="8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739"/>
        <w:gridCol w:w="3586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PSP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Personal Software Process Stages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Time/h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Planning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计划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Estimate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估计这个任务需要多少时间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Development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开发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Analysis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需求分析(包括学习新技术)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Design Spec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生成设计文档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Design Review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设计复审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Coding Standard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代码规范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Design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具体设计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Coding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具体编码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Code Review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代码复审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Test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测试(自我测试,修改代码,提交修改)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Reporting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报告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Test Report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测试报告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Size Measurement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计算工作量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06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Postmortem &amp; Process Improvement Plan</w:t>
            </w: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事后总结, 并提出过程改进计划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31" w:hRule="atLeast"/>
        </w:trPr>
        <w:tc>
          <w:tcPr>
            <w:tcW w:w="2739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</w:p>
        </w:tc>
        <w:tc>
          <w:tcPr>
            <w:tcW w:w="3586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合计</w:t>
            </w:r>
          </w:p>
        </w:tc>
        <w:tc>
          <w:tcPr>
            <w:tcW w:w="1895" w:type="dxa"/>
          </w:tcPr>
          <w:p>
            <w:pPr>
              <w:rPr>
                <w:rFonts w:hint="default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</w:pPr>
            <w:r>
              <w:rPr>
                <w:rFonts w:hint="eastAsia" w:ascii="Verdana" w:hAnsi="Verdana" w:cs="Verdana"/>
                <w:b w:val="0"/>
                <w:i w:val="0"/>
                <w:caps w:val="0"/>
                <w:color w:val="333333"/>
                <w:spacing w:val="0"/>
                <w:sz w:val="19"/>
                <w:szCs w:val="19"/>
                <w:shd w:val="clear" w:color="auto" w:fill="FFFFFF"/>
                <w:lang w:val="en-US" w:eastAsia="zh-CN"/>
              </w:rPr>
              <w:t>49</w:t>
            </w:r>
          </w:p>
        </w:tc>
      </w:tr>
    </w:tbl>
    <w:p>
      <w:bookmarkStart w:id="0" w:name="_GoBack"/>
    </w:p>
    <w:bookmarkEnd w:id="0"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21943C6C"/>
    <w:rsid w:val="21943C6C"/>
  </w:rsids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table" w:styleId="4">
    <w:name w:val="Table Grid"/>
    <w:basedOn w:val="3"/>
    <w:unhideWhenUsed/>
    <w:uiPriority w:val="99"/>
    <w:pPr>
      <w:widowControl w:val="0"/>
      <w:jc w:val="both"/>
    </w:pPr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Office_9.1.0.5218_F1E327BC-269C-435d-A152-05C5408002CA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2015-09-29T17:31:00Z</dcterms:created>
  <dc:creator>0</dc:creator>
  <cp:lastModifiedBy>0</cp:lastModifiedBy>
  <dcterms:modified xsi:type="dcterms:W3CDTF">2015-09-29T17:32:13Z</dcterms:modified>
  <dc:title>PSP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2052-9.1.0.5218</vt:lpwstr>
  </property>
</Properties>
</file>